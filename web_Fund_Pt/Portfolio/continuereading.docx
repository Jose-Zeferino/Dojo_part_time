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C4C122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6D85F96" w14:textId="3C5CB774" w:rsidR="001B2ABD" w:rsidRDefault="007F46F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B47FA1" wp14:editId="516EB691">
                  <wp:extent cx="2181225" cy="1607820"/>
                  <wp:effectExtent l="0" t="0" r="9525" b="0"/>
                  <wp:docPr id="1" name="Picture 1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7DB0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F98336" w14:textId="792D4CD2" w:rsidR="001B2ABD" w:rsidRDefault="007F46F3" w:rsidP="001B2ABD">
            <w:pPr>
              <w:pStyle w:val="Title"/>
            </w:pPr>
            <w:r>
              <w:t>Jayne Doe</w:t>
            </w:r>
          </w:p>
          <w:p w14:paraId="232BA455" w14:textId="2FD30D0B" w:rsidR="001B2ABD" w:rsidRDefault="007F46F3" w:rsidP="001B2ABD">
            <w:pPr>
              <w:pStyle w:val="Subtitle"/>
            </w:pPr>
            <w:r>
              <w:rPr>
                <w:spacing w:val="0"/>
                <w:w w:val="100"/>
              </w:rPr>
              <w:t>Full Stack Developer</w:t>
            </w:r>
          </w:p>
        </w:tc>
      </w:tr>
      <w:tr w:rsidR="001B2ABD" w14:paraId="7F4C2A5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BCE1572F5A74344A6CB0FE83BCC7C10"/>
              </w:placeholder>
              <w:temporary/>
              <w:showingPlcHdr/>
              <w15:appearance w15:val="hidden"/>
            </w:sdtPr>
            <w:sdtEndPr/>
            <w:sdtContent>
              <w:p w14:paraId="6D60D0E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A0B1772" w14:textId="77777777" w:rsidR="007F46F3" w:rsidRPr="007F46F3" w:rsidRDefault="007F46F3" w:rsidP="007F46F3">
            <w:pPr>
              <w:pStyle w:val="NormalWeb"/>
              <w:spacing w:before="150" w:beforeAutospacing="0" w:after="150" w:afterAutospacing="0"/>
              <w:ind w:left="150" w:right="150"/>
              <w:rPr>
                <w:rFonts w:ascii="Roboto" w:hAnsi="Roboto"/>
                <w:color w:val="000000"/>
                <w:sz w:val="20"/>
                <w:szCs w:val="20"/>
              </w:rPr>
            </w:pPr>
            <w:proofErr w:type="gram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Hello</w:t>
            </w:r>
            <w:proofErr w:type="gram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I'm an </w:t>
            </w:r>
            <w:proofErr w:type="spell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extreemely</w:t>
            </w:r>
            <w:proofErr w:type="spell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driven and creative Full Stack Developer who is currently open for </w:t>
            </w:r>
            <w:proofErr w:type="spell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carrer</w:t>
            </w:r>
            <w:proofErr w:type="spell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opportunities as a front-end or back-end web developer in the Greater Seattle Area.</w:t>
            </w:r>
          </w:p>
          <w:p w14:paraId="268F53B2" w14:textId="77777777" w:rsidR="007F46F3" w:rsidRPr="007F46F3" w:rsidRDefault="007F46F3" w:rsidP="007F46F3">
            <w:pPr>
              <w:pStyle w:val="NormalWeb"/>
              <w:spacing w:before="150" w:beforeAutospacing="0" w:after="150" w:afterAutospacing="0"/>
              <w:ind w:left="150" w:right="150"/>
              <w:rPr>
                <w:rFonts w:ascii="Roboto" w:hAnsi="Roboto"/>
                <w:color w:val="000000"/>
                <w:sz w:val="20"/>
                <w:szCs w:val="20"/>
              </w:rPr>
            </w:pPr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I'm a recent graduate of Coding Dojo, a coding school located in </w:t>
            </w:r>
            <w:proofErr w:type="spellStart"/>
            <w:proofErr w:type="gram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Bellevue,WA</w:t>
            </w:r>
            <w:proofErr w:type="spellEnd"/>
            <w:proofErr w:type="gram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that teaches 3 full stacks in 3 months. I'm capable of learning new technologies very </w:t>
            </w:r>
            <w:proofErr w:type="gram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quickly, and</w:t>
            </w:r>
            <w:proofErr w:type="gram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am always looking for </w:t>
            </w:r>
            <w:proofErr w:type="spellStart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>opportunites</w:t>
            </w:r>
            <w:proofErr w:type="spellEnd"/>
            <w:r w:rsidRPr="007F46F3">
              <w:rPr>
                <w:rFonts w:ascii="Roboto" w:hAnsi="Roboto"/>
                <w:color w:val="000000"/>
                <w:sz w:val="20"/>
                <w:szCs w:val="20"/>
              </w:rPr>
              <w:t xml:space="preserve"> to further expand my skills and grow as a developer.</w:t>
            </w:r>
          </w:p>
          <w:p w14:paraId="14A225C2" w14:textId="752BBACF" w:rsidR="00036450" w:rsidRDefault="00036450" w:rsidP="007F46F3"/>
          <w:p w14:paraId="2B8F51EE" w14:textId="77777777" w:rsidR="00036450" w:rsidRDefault="00036450" w:rsidP="00036450"/>
          <w:sdt>
            <w:sdtPr>
              <w:id w:val="-1954003311"/>
              <w:placeholder>
                <w:docPart w:val="807BEFF1635C4F7DA9C949FDD3C7E0EE"/>
              </w:placeholder>
              <w:temporary/>
              <w:showingPlcHdr/>
              <w15:appearance w15:val="hidden"/>
            </w:sdtPr>
            <w:sdtEndPr/>
            <w:sdtContent>
              <w:p w14:paraId="3446D1C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2E36524DD04439FB3D7A0FD18C527A4"/>
              </w:placeholder>
              <w:temporary/>
              <w:showingPlcHdr/>
              <w15:appearance w15:val="hidden"/>
            </w:sdtPr>
            <w:sdtEndPr/>
            <w:sdtContent>
              <w:p w14:paraId="1BE9BF1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154B75C" w14:textId="57A0ADE9" w:rsidR="004D3011" w:rsidRDefault="007F46F3" w:rsidP="004D3011">
            <w:r>
              <w:t>206-555-1212</w:t>
            </w:r>
          </w:p>
          <w:p w14:paraId="5A0B34BD" w14:textId="77777777" w:rsidR="004D3011" w:rsidRPr="004D3011" w:rsidRDefault="004D3011" w:rsidP="004D3011"/>
          <w:sdt>
            <w:sdtPr>
              <w:id w:val="67859272"/>
              <w:placeholder>
                <w:docPart w:val="C6630C6BE58F467985802B18B0AFE817"/>
              </w:placeholder>
              <w:temporary/>
              <w:showingPlcHdr/>
              <w15:appearance w15:val="hidden"/>
            </w:sdtPr>
            <w:sdtEndPr/>
            <w:sdtContent>
              <w:p w14:paraId="7AF31B49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86F1ECCD62034DDDA470BB4A5132F5EB"/>
              </w:placeholder>
              <w:temporary/>
              <w:showingPlcHdr/>
              <w15:appearance w15:val="hidden"/>
            </w:sdtPr>
            <w:sdtEndPr/>
            <w:sdtContent>
              <w:p w14:paraId="5B6ABD8C" w14:textId="77777777" w:rsidR="004D3011" w:rsidRDefault="00E4381A" w:rsidP="004D3011">
                <w:r>
                  <w:t>Website goes here</w:t>
                </w:r>
              </w:p>
            </w:sdtContent>
          </w:sdt>
          <w:p w14:paraId="28F691C8" w14:textId="77777777" w:rsidR="004D3011" w:rsidRDefault="004D3011" w:rsidP="004D3011"/>
          <w:sdt>
            <w:sdtPr>
              <w:id w:val="-240260293"/>
              <w:placeholder>
                <w:docPart w:val="BA0D1F30C78C48B28F811DD263F0AFC5"/>
              </w:placeholder>
              <w:temporary/>
              <w:showingPlcHdr/>
              <w15:appearance w15:val="hidden"/>
            </w:sdtPr>
            <w:sdtEndPr/>
            <w:sdtContent>
              <w:p w14:paraId="16436B0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36E401E" w14:textId="0E59E9BF" w:rsidR="00036450" w:rsidRPr="00E4381A" w:rsidRDefault="007F46F3" w:rsidP="004D3011">
            <w:pPr>
              <w:rPr>
                <w:rStyle w:val="Hyperlink"/>
              </w:rPr>
            </w:pPr>
            <w:r>
              <w:t>jdoe@gmails.com</w:t>
            </w:r>
          </w:p>
          <w:sdt>
            <w:sdtPr>
              <w:id w:val="-1444214663"/>
              <w:placeholder>
                <w:docPart w:val="1F114B2FC12C46DB8006A12D7A0AC268"/>
              </w:placeholder>
              <w:temporary/>
              <w:showingPlcHdr/>
              <w15:appearance w15:val="hidden"/>
            </w:sdtPr>
            <w:sdtEndPr/>
            <w:sdtContent>
              <w:p w14:paraId="279E7E7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A1D63A97B2EE48E094B01CDB799683AC"/>
              </w:placeholder>
              <w:temporary/>
              <w:showingPlcHdr/>
              <w15:appearance w15:val="hidden"/>
            </w:sdtPr>
            <w:sdtEndPr/>
            <w:sdtContent>
              <w:p w14:paraId="066569BB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11FED744A8C04C2295AF543709382F18"/>
              </w:placeholder>
              <w:temporary/>
              <w:showingPlcHdr/>
              <w15:appearance w15:val="hidden"/>
            </w:sdtPr>
            <w:sdtEndPr/>
            <w:sdtContent>
              <w:p w14:paraId="7B95D2A4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E9EFD3B17E7443779984D6DAF98C3F94"/>
              </w:placeholder>
              <w:temporary/>
              <w:showingPlcHdr/>
              <w15:appearance w15:val="hidden"/>
            </w:sdtPr>
            <w:sdtEndPr/>
            <w:sdtContent>
              <w:p w14:paraId="3DBEE81F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5C8CC369608440D78E0E2E12F34ACF06"/>
              </w:placeholder>
              <w:temporary/>
              <w:showingPlcHdr/>
              <w15:appearance w15:val="hidden"/>
            </w:sdtPr>
            <w:sdtEndPr/>
            <w:sdtContent>
              <w:p w14:paraId="5FDBC18E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0C9D4BB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16200F2272E4B8EBCB73888974DADA9"/>
              </w:placeholder>
              <w:temporary/>
              <w:showingPlcHdr/>
              <w15:appearance w15:val="hidden"/>
            </w:sdtPr>
            <w:sdtEndPr/>
            <w:sdtContent>
              <w:p w14:paraId="096D766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763401A" w14:textId="3D8569E7" w:rsidR="00036450" w:rsidRPr="00036450" w:rsidRDefault="007F46F3" w:rsidP="00B359E4">
            <w:pPr>
              <w:pStyle w:val="Heading4"/>
            </w:pPr>
            <w:r>
              <w:t>Coding Dojo</w:t>
            </w:r>
          </w:p>
          <w:p w14:paraId="459F0F9E" w14:textId="77777777" w:rsidR="00036450" w:rsidRPr="00B359E4" w:rsidRDefault="00507ABE" w:rsidP="00B359E4">
            <w:pPr>
              <w:pStyle w:val="Date"/>
            </w:pPr>
            <w:sdt>
              <w:sdtPr>
                <w:id w:val="201059472"/>
                <w:placeholder>
                  <w:docPart w:val="A41AE0665FED4919AE541C110C3F76F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A5DA017387D24A4FBDC3B58613A4D1A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p w14:paraId="02270901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2E910E5B" w14:textId="77777777" w:rsidR="00036450" w:rsidRDefault="00036450" w:rsidP="00036450"/>
          <w:p w14:paraId="4C2D597D" w14:textId="423C92DE" w:rsidR="00036450" w:rsidRDefault="00036450" w:rsidP="00036450"/>
          <w:sdt>
            <w:sdtPr>
              <w:id w:val="1001553383"/>
              <w:placeholder>
                <w:docPart w:val="9FCC1EF20A3B402894FBBE14A594B089"/>
              </w:placeholder>
              <w:temporary/>
              <w:showingPlcHdr/>
              <w15:appearance w15:val="hidden"/>
            </w:sdtPr>
            <w:sdtEndPr/>
            <w:sdtContent>
              <w:p w14:paraId="02CEE48F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622F4C0" w14:textId="77777777" w:rsidR="00036450" w:rsidRDefault="00507ABE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681A0362785C411E979317B67857014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7504E3BD535746DEA6499CDF6005ED4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16144970" w14:textId="77777777" w:rsidR="00036450" w:rsidRPr="00036450" w:rsidRDefault="00507ABE" w:rsidP="00B359E4">
            <w:pPr>
              <w:pStyle w:val="Date"/>
            </w:pPr>
            <w:sdt>
              <w:sdtPr>
                <w:id w:val="157580464"/>
                <w:placeholder>
                  <w:docPart w:val="27434F3E46F04A04B17618CCC553503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EC4AA9BFD29047E78914436481A9EE4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23521672" w14:textId="77777777" w:rsidR="00036450" w:rsidRDefault="00507ABE" w:rsidP="00036450">
            <w:sdt>
              <w:sdtPr>
                <w:id w:val="2029511879"/>
                <w:placeholder>
                  <w:docPart w:val="8FE0485B22D64336BFBD40FA296ADB6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1F33D534" w14:textId="77777777" w:rsidR="004D3011" w:rsidRDefault="004D3011" w:rsidP="00036450"/>
          <w:p w14:paraId="2286F1CD" w14:textId="77777777" w:rsidR="004D3011" w:rsidRPr="004D3011" w:rsidRDefault="00507ABE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60A2B44F4ECA4A2B8E1B763281465A8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FB67E646854244A3BE660D65C1F6ABA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2DF70B02" w14:textId="77777777" w:rsidR="004D3011" w:rsidRPr="004D3011" w:rsidRDefault="00507ABE" w:rsidP="00B359E4">
            <w:pPr>
              <w:pStyle w:val="Date"/>
            </w:pPr>
            <w:sdt>
              <w:sdtPr>
                <w:id w:val="1427539568"/>
                <w:placeholder>
                  <w:docPart w:val="92D4C9872A9A442B881AFF9EC5EF26F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6601C5D47ADB4C3198C731498F66765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796E14C7" w14:textId="77777777" w:rsidR="004D3011" w:rsidRPr="004D3011" w:rsidRDefault="00507ABE" w:rsidP="004D3011">
            <w:sdt>
              <w:sdtPr>
                <w:id w:val="-448162616"/>
                <w:placeholder>
                  <w:docPart w:val="1A8BCD39DE6C4BDA9CF185B60223C8B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0F201A52" w14:textId="77777777" w:rsidR="004D3011" w:rsidRDefault="004D3011" w:rsidP="00036450"/>
          <w:p w14:paraId="5D9E715C" w14:textId="77777777" w:rsidR="004D3011" w:rsidRPr="004D3011" w:rsidRDefault="00507ABE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046B142704DA412BB85D696A25A4CD0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D7AFF383AD37409D97D659A0B058CBD3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226FD1C2" w14:textId="77777777" w:rsidR="004D3011" w:rsidRPr="004D3011" w:rsidRDefault="00507ABE" w:rsidP="00B359E4">
            <w:pPr>
              <w:pStyle w:val="Date"/>
            </w:pPr>
            <w:sdt>
              <w:sdtPr>
                <w:id w:val="-1949918139"/>
                <w:placeholder>
                  <w:docPart w:val="8867D2825F1145B59361162C0FB8BD7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34C0F52F320A46CD955B81C6FB1B36D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36CEB234" w14:textId="77777777" w:rsidR="004D3011" w:rsidRPr="004D3011" w:rsidRDefault="00507ABE" w:rsidP="004D3011">
            <w:sdt>
              <w:sdtPr>
                <w:id w:val="-1480993500"/>
                <w:placeholder>
                  <w:docPart w:val="BAFCF8A069964D1AB1DF6A9EC9A9958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32974D9B" w14:textId="77777777" w:rsidR="004D3011" w:rsidRDefault="004D3011" w:rsidP="00036450"/>
          <w:sdt>
            <w:sdtPr>
              <w:id w:val="1669594239"/>
              <w:placeholder>
                <w:docPart w:val="B571C0A54454460597E0054809389370"/>
              </w:placeholder>
              <w:temporary/>
              <w:showingPlcHdr/>
              <w15:appearance w15:val="hidden"/>
            </w:sdtPr>
            <w:sdtEndPr/>
            <w:sdtContent>
              <w:p w14:paraId="71890F8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226385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608B892" wp14:editId="179D7F06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801F393" w14:textId="77777777" w:rsidR="0043117B" w:rsidRDefault="00507ABE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CF63" w14:textId="77777777" w:rsidR="00507ABE" w:rsidRDefault="00507ABE" w:rsidP="000C45FF">
      <w:r>
        <w:separator/>
      </w:r>
    </w:p>
  </w:endnote>
  <w:endnote w:type="continuationSeparator" w:id="0">
    <w:p w14:paraId="16D06A11" w14:textId="77777777" w:rsidR="00507ABE" w:rsidRDefault="00507A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6FD5" w14:textId="77777777" w:rsidR="00507ABE" w:rsidRDefault="00507ABE" w:rsidP="000C45FF">
      <w:r>
        <w:separator/>
      </w:r>
    </w:p>
  </w:footnote>
  <w:footnote w:type="continuationSeparator" w:id="0">
    <w:p w14:paraId="459205D0" w14:textId="77777777" w:rsidR="00507ABE" w:rsidRDefault="00507A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FA8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05A799" wp14:editId="51FB852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526"/>
    <w:multiLevelType w:val="multilevel"/>
    <w:tmpl w:val="223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1C71"/>
    <w:multiLevelType w:val="multilevel"/>
    <w:tmpl w:val="AE1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E78F2"/>
    <w:multiLevelType w:val="multilevel"/>
    <w:tmpl w:val="396E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D324D"/>
    <w:multiLevelType w:val="multilevel"/>
    <w:tmpl w:val="C7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F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07ABE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46F3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68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7F46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zef\AppData\Local\Microsoft\Office\16.0\DTS\en-US%7bA0942A4F-D4E1-4ABE-9706-DA2C59E03C6C%7d\%7bA54A4331-8509-4114-8DC7-ABA007D0366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E1572F5A74344A6CB0FE83BCC7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1F4D3-30A3-4383-80DE-12D30C9CB6E3}"/>
      </w:docPartPr>
      <w:docPartBody>
        <w:p w:rsidR="00000000" w:rsidRDefault="00811219">
          <w:pPr>
            <w:pStyle w:val="0BCE1572F5A74344A6CB0FE83BCC7C10"/>
          </w:pPr>
          <w:r w:rsidRPr="00D5459D">
            <w:t>Profile</w:t>
          </w:r>
        </w:p>
      </w:docPartBody>
    </w:docPart>
    <w:docPart>
      <w:docPartPr>
        <w:name w:val="807BEFF1635C4F7DA9C949FDD3C7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8519-77AD-4D12-BFCB-990BA973BD12}"/>
      </w:docPartPr>
      <w:docPartBody>
        <w:p w:rsidR="00000000" w:rsidRDefault="00811219">
          <w:pPr>
            <w:pStyle w:val="807BEFF1635C4F7DA9C949FDD3C7E0EE"/>
          </w:pPr>
          <w:r w:rsidRPr="00CB0055">
            <w:t>Contact</w:t>
          </w:r>
        </w:p>
      </w:docPartBody>
    </w:docPart>
    <w:docPart>
      <w:docPartPr>
        <w:name w:val="62E36524DD04439FB3D7A0FD18C5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F24F1-5A6C-4EBA-89E2-0F01A04CFC18}"/>
      </w:docPartPr>
      <w:docPartBody>
        <w:p w:rsidR="00000000" w:rsidRDefault="00811219">
          <w:pPr>
            <w:pStyle w:val="62E36524DD04439FB3D7A0FD18C527A4"/>
          </w:pPr>
          <w:r w:rsidRPr="004D3011">
            <w:t>PHONE:</w:t>
          </w:r>
        </w:p>
      </w:docPartBody>
    </w:docPart>
    <w:docPart>
      <w:docPartPr>
        <w:name w:val="C6630C6BE58F467985802B18B0AF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74646-79A8-4AE6-BC6A-582AB1133D82}"/>
      </w:docPartPr>
      <w:docPartBody>
        <w:p w:rsidR="00000000" w:rsidRDefault="00811219">
          <w:pPr>
            <w:pStyle w:val="C6630C6BE58F467985802B18B0AFE817"/>
          </w:pPr>
          <w:r w:rsidRPr="004D3011">
            <w:t>WEBSITE:</w:t>
          </w:r>
        </w:p>
      </w:docPartBody>
    </w:docPart>
    <w:docPart>
      <w:docPartPr>
        <w:name w:val="86F1ECCD62034DDDA470BB4A5132F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3108-C680-4772-8FDE-D251D0A6F08E}"/>
      </w:docPartPr>
      <w:docPartBody>
        <w:p w:rsidR="00000000" w:rsidRDefault="00811219">
          <w:pPr>
            <w:pStyle w:val="86F1ECCD62034DDDA470BB4A5132F5EB"/>
          </w:pPr>
          <w:r>
            <w:t>Website goes here</w:t>
          </w:r>
        </w:p>
      </w:docPartBody>
    </w:docPart>
    <w:docPart>
      <w:docPartPr>
        <w:name w:val="BA0D1F30C78C48B28F811DD263F0A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B047-DD59-4C1F-9611-274F99345C7A}"/>
      </w:docPartPr>
      <w:docPartBody>
        <w:p w:rsidR="00000000" w:rsidRDefault="00811219">
          <w:pPr>
            <w:pStyle w:val="BA0D1F30C78C48B28F811DD263F0AFC5"/>
          </w:pPr>
          <w:r w:rsidRPr="004D3011">
            <w:t>EMAIL:</w:t>
          </w:r>
        </w:p>
      </w:docPartBody>
    </w:docPart>
    <w:docPart>
      <w:docPartPr>
        <w:name w:val="1F114B2FC12C46DB8006A12D7A0A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1E1DA-8421-4EFC-A5FD-BB7B55E737D3}"/>
      </w:docPartPr>
      <w:docPartBody>
        <w:p w:rsidR="00000000" w:rsidRDefault="00811219">
          <w:pPr>
            <w:pStyle w:val="1F114B2FC12C46DB8006A12D7A0AC268"/>
          </w:pPr>
          <w:r w:rsidRPr="00CB0055">
            <w:t>Hobbies</w:t>
          </w:r>
        </w:p>
      </w:docPartBody>
    </w:docPart>
    <w:docPart>
      <w:docPartPr>
        <w:name w:val="A1D63A97B2EE48E094B01CDB7996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CB690-2227-472D-84D0-BC931E3C6AE6}"/>
      </w:docPartPr>
      <w:docPartBody>
        <w:p w:rsidR="00000000" w:rsidRDefault="00811219">
          <w:pPr>
            <w:pStyle w:val="A1D63A97B2EE48E094B01CDB799683AC"/>
          </w:pPr>
          <w:r w:rsidRPr="004D3011">
            <w:t>Hobby #1</w:t>
          </w:r>
        </w:p>
      </w:docPartBody>
    </w:docPart>
    <w:docPart>
      <w:docPartPr>
        <w:name w:val="11FED744A8C04C2295AF543709382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DB20-25DA-4D0C-B07D-B522CF503F16}"/>
      </w:docPartPr>
      <w:docPartBody>
        <w:p w:rsidR="00000000" w:rsidRDefault="00811219">
          <w:pPr>
            <w:pStyle w:val="11FED744A8C04C2295AF543709382F18"/>
          </w:pPr>
          <w:r w:rsidRPr="004D3011">
            <w:t>Hobby #2</w:t>
          </w:r>
        </w:p>
      </w:docPartBody>
    </w:docPart>
    <w:docPart>
      <w:docPartPr>
        <w:name w:val="E9EFD3B17E7443779984D6DAF98C3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20BF5-C947-4044-8A52-32298E4D27DD}"/>
      </w:docPartPr>
      <w:docPartBody>
        <w:p w:rsidR="00000000" w:rsidRDefault="00811219">
          <w:pPr>
            <w:pStyle w:val="E9EFD3B17E7443779984D6DAF98C3F94"/>
          </w:pPr>
          <w:r w:rsidRPr="004D3011">
            <w:t>Hobby #3</w:t>
          </w:r>
        </w:p>
      </w:docPartBody>
    </w:docPart>
    <w:docPart>
      <w:docPartPr>
        <w:name w:val="5C8CC369608440D78E0E2E12F34AC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2A5A6-C710-4A71-98C8-3D5D4BFB2271}"/>
      </w:docPartPr>
      <w:docPartBody>
        <w:p w:rsidR="00000000" w:rsidRDefault="00811219">
          <w:pPr>
            <w:pStyle w:val="5C8CC369608440D78E0E2E12F34ACF06"/>
          </w:pPr>
          <w:r w:rsidRPr="004D3011">
            <w:t>Hobby #4</w:t>
          </w:r>
        </w:p>
      </w:docPartBody>
    </w:docPart>
    <w:docPart>
      <w:docPartPr>
        <w:name w:val="016200F2272E4B8EBCB73888974D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881E-E7FD-46BA-951B-19F782B52D33}"/>
      </w:docPartPr>
      <w:docPartBody>
        <w:p w:rsidR="00000000" w:rsidRDefault="00811219">
          <w:pPr>
            <w:pStyle w:val="016200F2272E4B8EBCB73888974DADA9"/>
          </w:pPr>
          <w:r w:rsidRPr="00036450">
            <w:t>EDUCATION</w:t>
          </w:r>
        </w:p>
      </w:docPartBody>
    </w:docPart>
    <w:docPart>
      <w:docPartPr>
        <w:name w:val="A41AE0665FED4919AE541C110C3F7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6A1C-8CA3-413A-A51D-2B296BB6E0AD}"/>
      </w:docPartPr>
      <w:docPartBody>
        <w:p w:rsidR="00000000" w:rsidRDefault="00811219">
          <w:pPr>
            <w:pStyle w:val="A41AE0665FED4919AE541C110C3F76FD"/>
          </w:pPr>
          <w:r w:rsidRPr="00B359E4">
            <w:t>[Dates From]</w:t>
          </w:r>
        </w:p>
      </w:docPartBody>
    </w:docPart>
    <w:docPart>
      <w:docPartPr>
        <w:name w:val="A5DA017387D24A4FBDC3B58613A4D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E6E4-C63F-495A-9A4E-FBDF0E345512}"/>
      </w:docPartPr>
      <w:docPartBody>
        <w:p w:rsidR="00000000" w:rsidRDefault="00811219">
          <w:pPr>
            <w:pStyle w:val="A5DA017387D24A4FBDC3B58613A4D1AF"/>
          </w:pPr>
          <w:r w:rsidRPr="00B359E4">
            <w:t>[To]</w:t>
          </w:r>
        </w:p>
      </w:docPartBody>
    </w:docPart>
    <w:docPart>
      <w:docPartPr>
        <w:name w:val="9FCC1EF20A3B402894FBBE14A594B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4BDE-82D9-4C82-A9E7-B883D10802EC}"/>
      </w:docPartPr>
      <w:docPartBody>
        <w:p w:rsidR="00000000" w:rsidRDefault="00811219">
          <w:pPr>
            <w:pStyle w:val="9FCC1EF20A3B402894FBBE14A594B089"/>
          </w:pPr>
          <w:r w:rsidRPr="00036450">
            <w:t>WORK EXPERIENCE</w:t>
          </w:r>
        </w:p>
      </w:docPartBody>
    </w:docPart>
    <w:docPart>
      <w:docPartPr>
        <w:name w:val="681A0362785C411E979317B67857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33D61-9C38-4E84-8F31-553185063953}"/>
      </w:docPartPr>
      <w:docPartBody>
        <w:p w:rsidR="00000000" w:rsidRDefault="00811219">
          <w:pPr>
            <w:pStyle w:val="681A0362785C411E979317B678570143"/>
          </w:pPr>
          <w:r w:rsidRPr="00036450">
            <w:t>[Company Name]</w:t>
          </w:r>
        </w:p>
      </w:docPartBody>
    </w:docPart>
    <w:docPart>
      <w:docPartPr>
        <w:name w:val="7504E3BD535746DEA6499CDF6005E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64D3B-AFDC-47B5-B1A5-4D0AB9058990}"/>
      </w:docPartPr>
      <w:docPartBody>
        <w:p w:rsidR="00000000" w:rsidRDefault="00811219">
          <w:pPr>
            <w:pStyle w:val="7504E3BD535746DEA6499CDF6005ED44"/>
          </w:pPr>
          <w:r w:rsidRPr="00036450">
            <w:t>[Job Title]</w:t>
          </w:r>
        </w:p>
      </w:docPartBody>
    </w:docPart>
    <w:docPart>
      <w:docPartPr>
        <w:name w:val="27434F3E46F04A04B17618CCC5535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1F574-27F8-4C63-8F39-4FDB4E5E6DE1}"/>
      </w:docPartPr>
      <w:docPartBody>
        <w:p w:rsidR="00000000" w:rsidRDefault="00811219">
          <w:pPr>
            <w:pStyle w:val="27434F3E46F04A04B17618CCC5535034"/>
          </w:pPr>
          <w:r w:rsidRPr="00036450">
            <w:t>[Dates From]</w:t>
          </w:r>
        </w:p>
      </w:docPartBody>
    </w:docPart>
    <w:docPart>
      <w:docPartPr>
        <w:name w:val="EC4AA9BFD29047E78914436481A9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8C47C-EC7C-415E-8DC3-29C1E55CF4BE}"/>
      </w:docPartPr>
      <w:docPartBody>
        <w:p w:rsidR="00000000" w:rsidRDefault="00811219">
          <w:pPr>
            <w:pStyle w:val="EC4AA9BFD29047E78914436481A9EE49"/>
          </w:pPr>
          <w:r w:rsidRPr="00036450">
            <w:t>[To]</w:t>
          </w:r>
        </w:p>
      </w:docPartBody>
    </w:docPart>
    <w:docPart>
      <w:docPartPr>
        <w:name w:val="8FE0485B22D64336BFBD40FA296AD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03D22-DC72-4785-9F9B-6664C1D875CC}"/>
      </w:docPartPr>
      <w:docPartBody>
        <w:p w:rsidR="00000000" w:rsidRDefault="00811219">
          <w:pPr>
            <w:pStyle w:val="8FE0485B22D64336BFBD40FA296ADB65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60A2B44F4ECA4A2B8E1B763281465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961DC-6437-490A-8024-55941D75341B}"/>
      </w:docPartPr>
      <w:docPartBody>
        <w:p w:rsidR="00000000" w:rsidRDefault="00811219">
          <w:pPr>
            <w:pStyle w:val="60A2B44F4ECA4A2B8E1B763281465A86"/>
          </w:pPr>
          <w:r w:rsidRPr="004D3011">
            <w:t>[Company Name]</w:t>
          </w:r>
        </w:p>
      </w:docPartBody>
    </w:docPart>
    <w:docPart>
      <w:docPartPr>
        <w:name w:val="FB67E646854244A3BE660D65C1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DABED-05E1-4892-A7D0-8750AB925F5E}"/>
      </w:docPartPr>
      <w:docPartBody>
        <w:p w:rsidR="00000000" w:rsidRDefault="00811219">
          <w:pPr>
            <w:pStyle w:val="FB67E646854244A3BE660D65C1F6ABAD"/>
          </w:pPr>
          <w:r w:rsidRPr="004D3011">
            <w:t>[Job Title]</w:t>
          </w:r>
        </w:p>
      </w:docPartBody>
    </w:docPart>
    <w:docPart>
      <w:docPartPr>
        <w:name w:val="92D4C9872A9A442B881AFF9EC5EF2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39CB7-1996-4D75-919B-0BCFBEDD12B0}"/>
      </w:docPartPr>
      <w:docPartBody>
        <w:p w:rsidR="00000000" w:rsidRDefault="00811219">
          <w:pPr>
            <w:pStyle w:val="92D4C9872A9A442B881AFF9EC5EF26FE"/>
          </w:pPr>
          <w:r w:rsidRPr="004D3011">
            <w:t>[Dates From]</w:t>
          </w:r>
        </w:p>
      </w:docPartBody>
    </w:docPart>
    <w:docPart>
      <w:docPartPr>
        <w:name w:val="6601C5D47ADB4C3198C731498F667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10ACB-C2E7-4C26-9F7E-DD97D452CC31}"/>
      </w:docPartPr>
      <w:docPartBody>
        <w:p w:rsidR="00000000" w:rsidRDefault="00811219">
          <w:pPr>
            <w:pStyle w:val="6601C5D47ADB4C3198C731498F66765B"/>
          </w:pPr>
          <w:r w:rsidRPr="004D3011">
            <w:t>[To]</w:t>
          </w:r>
        </w:p>
      </w:docPartBody>
    </w:docPart>
    <w:docPart>
      <w:docPartPr>
        <w:name w:val="1A8BCD39DE6C4BDA9CF185B60223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5090F-7835-4DB3-AE2E-A25A5F37950C}"/>
      </w:docPartPr>
      <w:docPartBody>
        <w:p w:rsidR="00000000" w:rsidRDefault="00811219">
          <w:pPr>
            <w:pStyle w:val="1A8BCD39DE6C4BDA9CF185B60223C8BC"/>
          </w:pPr>
          <w:r w:rsidRPr="004D3011">
            <w:t xml:space="preserve">[Describe your responsibilities and achievements in terms of impact and results. Use </w:t>
          </w:r>
          <w:r w:rsidRPr="004D3011">
            <w:t>examples but keep in short.]</w:t>
          </w:r>
        </w:p>
      </w:docPartBody>
    </w:docPart>
    <w:docPart>
      <w:docPartPr>
        <w:name w:val="046B142704DA412BB85D696A25A4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D38E-A3F5-4351-8F34-E8B672ECFDD8}"/>
      </w:docPartPr>
      <w:docPartBody>
        <w:p w:rsidR="00000000" w:rsidRDefault="00811219">
          <w:pPr>
            <w:pStyle w:val="046B142704DA412BB85D696A25A4CD05"/>
          </w:pPr>
          <w:r w:rsidRPr="004D3011">
            <w:t>[Company Name]</w:t>
          </w:r>
        </w:p>
      </w:docPartBody>
    </w:docPart>
    <w:docPart>
      <w:docPartPr>
        <w:name w:val="D7AFF383AD37409D97D659A0B058C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0481-DCCF-415B-BD96-51CEC9A93AD3}"/>
      </w:docPartPr>
      <w:docPartBody>
        <w:p w:rsidR="00000000" w:rsidRDefault="00811219">
          <w:pPr>
            <w:pStyle w:val="D7AFF383AD37409D97D659A0B058CBD3"/>
          </w:pPr>
          <w:r w:rsidRPr="004D3011">
            <w:t>[Job Title]</w:t>
          </w:r>
        </w:p>
      </w:docPartBody>
    </w:docPart>
    <w:docPart>
      <w:docPartPr>
        <w:name w:val="8867D2825F1145B59361162C0FB8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B6667-BEF1-490C-9684-95C15E270C0D}"/>
      </w:docPartPr>
      <w:docPartBody>
        <w:p w:rsidR="00000000" w:rsidRDefault="00811219">
          <w:pPr>
            <w:pStyle w:val="8867D2825F1145B59361162C0FB8BD75"/>
          </w:pPr>
          <w:r w:rsidRPr="004D3011">
            <w:t>[Dates From]</w:t>
          </w:r>
        </w:p>
      </w:docPartBody>
    </w:docPart>
    <w:docPart>
      <w:docPartPr>
        <w:name w:val="34C0F52F320A46CD955B81C6FB1B3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86767-3DFE-41C6-87F5-42F585CFDC3A}"/>
      </w:docPartPr>
      <w:docPartBody>
        <w:p w:rsidR="00000000" w:rsidRDefault="00811219">
          <w:pPr>
            <w:pStyle w:val="34C0F52F320A46CD955B81C6FB1B36D7"/>
          </w:pPr>
          <w:r w:rsidRPr="004D3011">
            <w:t>[To]</w:t>
          </w:r>
        </w:p>
      </w:docPartBody>
    </w:docPart>
    <w:docPart>
      <w:docPartPr>
        <w:name w:val="BAFCF8A069964D1AB1DF6A9EC9A99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4F7A3-29C8-45C8-8AC2-388CE4648F97}"/>
      </w:docPartPr>
      <w:docPartBody>
        <w:p w:rsidR="00000000" w:rsidRDefault="00811219">
          <w:pPr>
            <w:pStyle w:val="BAFCF8A069964D1AB1DF6A9EC9A99584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B571C0A54454460597E0054809389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9FE7A-9366-409A-A021-5D25726E57D0}"/>
      </w:docPartPr>
      <w:docPartBody>
        <w:p w:rsidR="00000000" w:rsidRDefault="00811219">
          <w:pPr>
            <w:pStyle w:val="B571C0A54454460597E005480938937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9"/>
    <w:rsid w:val="0081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F31CBEF01493C8DC3B4FBE0C91325">
    <w:name w:val="A74F31CBEF01493C8DC3B4FBE0C91325"/>
  </w:style>
  <w:style w:type="paragraph" w:customStyle="1" w:styleId="43C6A350E3044D6A82B90F5B6ED4FA12">
    <w:name w:val="43C6A350E3044D6A82B90F5B6ED4FA12"/>
  </w:style>
  <w:style w:type="paragraph" w:customStyle="1" w:styleId="0BCE1572F5A74344A6CB0FE83BCC7C10">
    <w:name w:val="0BCE1572F5A74344A6CB0FE83BCC7C10"/>
  </w:style>
  <w:style w:type="paragraph" w:customStyle="1" w:styleId="B510A0D50D31429EB51314E0A592AD99">
    <w:name w:val="B510A0D50D31429EB51314E0A592AD99"/>
  </w:style>
  <w:style w:type="paragraph" w:customStyle="1" w:styleId="807BEFF1635C4F7DA9C949FDD3C7E0EE">
    <w:name w:val="807BEFF1635C4F7DA9C949FDD3C7E0EE"/>
  </w:style>
  <w:style w:type="paragraph" w:customStyle="1" w:styleId="62E36524DD04439FB3D7A0FD18C527A4">
    <w:name w:val="62E36524DD04439FB3D7A0FD18C527A4"/>
  </w:style>
  <w:style w:type="paragraph" w:customStyle="1" w:styleId="9A85850B1E864EADB0AF8508D96DEA5A">
    <w:name w:val="9A85850B1E864EADB0AF8508D96DEA5A"/>
  </w:style>
  <w:style w:type="paragraph" w:customStyle="1" w:styleId="C6630C6BE58F467985802B18B0AFE817">
    <w:name w:val="C6630C6BE58F467985802B18B0AFE817"/>
  </w:style>
  <w:style w:type="paragraph" w:customStyle="1" w:styleId="86F1ECCD62034DDDA470BB4A5132F5EB">
    <w:name w:val="86F1ECCD62034DDDA470BB4A5132F5EB"/>
  </w:style>
  <w:style w:type="paragraph" w:customStyle="1" w:styleId="BA0D1F30C78C48B28F811DD263F0AFC5">
    <w:name w:val="BA0D1F30C78C48B28F811DD263F0AF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3FB0995A8C4EFDABCD548C565BCDB7">
    <w:name w:val="D93FB0995A8C4EFDABCD548C565BCDB7"/>
  </w:style>
  <w:style w:type="paragraph" w:customStyle="1" w:styleId="1F114B2FC12C46DB8006A12D7A0AC268">
    <w:name w:val="1F114B2FC12C46DB8006A12D7A0AC268"/>
  </w:style>
  <w:style w:type="paragraph" w:customStyle="1" w:styleId="A1D63A97B2EE48E094B01CDB799683AC">
    <w:name w:val="A1D63A97B2EE48E094B01CDB799683AC"/>
  </w:style>
  <w:style w:type="paragraph" w:customStyle="1" w:styleId="11FED744A8C04C2295AF543709382F18">
    <w:name w:val="11FED744A8C04C2295AF543709382F18"/>
  </w:style>
  <w:style w:type="paragraph" w:customStyle="1" w:styleId="E9EFD3B17E7443779984D6DAF98C3F94">
    <w:name w:val="E9EFD3B17E7443779984D6DAF98C3F94"/>
  </w:style>
  <w:style w:type="paragraph" w:customStyle="1" w:styleId="5C8CC369608440D78E0E2E12F34ACF06">
    <w:name w:val="5C8CC369608440D78E0E2E12F34ACF06"/>
  </w:style>
  <w:style w:type="paragraph" w:customStyle="1" w:styleId="016200F2272E4B8EBCB73888974DADA9">
    <w:name w:val="016200F2272E4B8EBCB73888974DADA9"/>
  </w:style>
  <w:style w:type="paragraph" w:customStyle="1" w:styleId="DFAABA1C8F8545EA942A57BEDE4A0914">
    <w:name w:val="DFAABA1C8F8545EA942A57BEDE4A0914"/>
  </w:style>
  <w:style w:type="paragraph" w:customStyle="1" w:styleId="A41AE0665FED4919AE541C110C3F76FD">
    <w:name w:val="A41AE0665FED4919AE541C110C3F76FD"/>
  </w:style>
  <w:style w:type="paragraph" w:customStyle="1" w:styleId="A5DA017387D24A4FBDC3B58613A4D1AF">
    <w:name w:val="A5DA017387D24A4FBDC3B58613A4D1AF"/>
  </w:style>
  <w:style w:type="paragraph" w:customStyle="1" w:styleId="0673C8020FEB405EAE46413FA72CDCE9">
    <w:name w:val="0673C8020FEB405EAE46413FA72CDCE9"/>
  </w:style>
  <w:style w:type="paragraph" w:customStyle="1" w:styleId="C74A2778E8E34C37A0EC98F2D4316900">
    <w:name w:val="C74A2778E8E34C37A0EC98F2D4316900"/>
  </w:style>
  <w:style w:type="paragraph" w:customStyle="1" w:styleId="2386454563724D12BDEF2E69491AC553">
    <w:name w:val="2386454563724D12BDEF2E69491AC553"/>
  </w:style>
  <w:style w:type="paragraph" w:customStyle="1" w:styleId="62C497C36E8B43ED90E98380F773186F">
    <w:name w:val="62C497C36E8B43ED90E98380F773186F"/>
  </w:style>
  <w:style w:type="paragraph" w:customStyle="1" w:styleId="9FCC1EF20A3B402894FBBE14A594B089">
    <w:name w:val="9FCC1EF20A3B402894FBBE14A594B089"/>
  </w:style>
  <w:style w:type="paragraph" w:customStyle="1" w:styleId="681A0362785C411E979317B678570143">
    <w:name w:val="681A0362785C411E979317B678570143"/>
  </w:style>
  <w:style w:type="paragraph" w:customStyle="1" w:styleId="7504E3BD535746DEA6499CDF6005ED44">
    <w:name w:val="7504E3BD535746DEA6499CDF6005ED44"/>
  </w:style>
  <w:style w:type="paragraph" w:customStyle="1" w:styleId="27434F3E46F04A04B17618CCC5535034">
    <w:name w:val="27434F3E46F04A04B17618CCC5535034"/>
  </w:style>
  <w:style w:type="paragraph" w:customStyle="1" w:styleId="EC4AA9BFD29047E78914436481A9EE49">
    <w:name w:val="EC4AA9BFD29047E78914436481A9EE49"/>
  </w:style>
  <w:style w:type="paragraph" w:customStyle="1" w:styleId="8FE0485B22D64336BFBD40FA296ADB65">
    <w:name w:val="8FE0485B22D64336BFBD40FA296ADB65"/>
  </w:style>
  <w:style w:type="paragraph" w:customStyle="1" w:styleId="60A2B44F4ECA4A2B8E1B763281465A86">
    <w:name w:val="60A2B44F4ECA4A2B8E1B763281465A86"/>
  </w:style>
  <w:style w:type="paragraph" w:customStyle="1" w:styleId="FB67E646854244A3BE660D65C1F6ABAD">
    <w:name w:val="FB67E646854244A3BE660D65C1F6ABAD"/>
  </w:style>
  <w:style w:type="paragraph" w:customStyle="1" w:styleId="92D4C9872A9A442B881AFF9EC5EF26FE">
    <w:name w:val="92D4C9872A9A442B881AFF9EC5EF26FE"/>
  </w:style>
  <w:style w:type="paragraph" w:customStyle="1" w:styleId="6601C5D47ADB4C3198C731498F66765B">
    <w:name w:val="6601C5D47ADB4C3198C731498F66765B"/>
  </w:style>
  <w:style w:type="paragraph" w:customStyle="1" w:styleId="1A8BCD39DE6C4BDA9CF185B60223C8BC">
    <w:name w:val="1A8BCD39DE6C4BDA9CF185B60223C8BC"/>
  </w:style>
  <w:style w:type="paragraph" w:customStyle="1" w:styleId="046B142704DA412BB85D696A25A4CD05">
    <w:name w:val="046B142704DA412BB85D696A25A4CD05"/>
  </w:style>
  <w:style w:type="paragraph" w:customStyle="1" w:styleId="D7AFF383AD37409D97D659A0B058CBD3">
    <w:name w:val="D7AFF383AD37409D97D659A0B058CBD3"/>
  </w:style>
  <w:style w:type="paragraph" w:customStyle="1" w:styleId="8867D2825F1145B59361162C0FB8BD75">
    <w:name w:val="8867D2825F1145B59361162C0FB8BD75"/>
  </w:style>
  <w:style w:type="paragraph" w:customStyle="1" w:styleId="34C0F52F320A46CD955B81C6FB1B36D7">
    <w:name w:val="34C0F52F320A46CD955B81C6FB1B36D7"/>
  </w:style>
  <w:style w:type="paragraph" w:customStyle="1" w:styleId="BAFCF8A069964D1AB1DF6A9EC9A99584">
    <w:name w:val="BAFCF8A069964D1AB1DF6A9EC9A9958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571C0A54454460597E0054809389370">
    <w:name w:val="B571C0A54454460597E00548093893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{A54A4331-8509-4114-8DC7-ABA007D03669}tf00546271_win32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2021-06-17T21:40:00Z</dcterms:created>
  <dcterms:modified xsi:type="dcterms:W3CDTF">2021-06-17T21:45:00Z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